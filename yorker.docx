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7DB4" w14:textId="09CB46AA" w:rsidR="004607AE" w:rsidRPr="009F04C9" w:rsidRDefault="000679CF" w:rsidP="000679CF">
      <w:pPr>
        <w:pStyle w:val="2"/>
        <w:rPr>
          <w:lang w:val="en-US"/>
        </w:rPr>
      </w:pPr>
      <w:r>
        <w:rPr>
          <w:lang w:val="en-US"/>
        </w:rPr>
        <w:t>20-2-2023</w:t>
      </w:r>
      <w:r w:rsidR="009F04C9">
        <w:rPr>
          <w:lang w:val="en-US"/>
        </w:rPr>
        <w:t xml:space="preserve"> (</w:t>
      </w:r>
      <w:r w:rsidR="009F04C9">
        <w:rPr>
          <w:lang w:val="x-none"/>
        </w:rPr>
        <w:t>一</w:t>
      </w:r>
      <w:r w:rsidR="009F04C9">
        <w:rPr>
          <w:rFonts w:hint="eastAsia"/>
          <w:lang w:val="x-none"/>
        </w:rPr>
        <w:t>)</w:t>
      </w:r>
    </w:p>
    <w:p w14:paraId="0E71A385" w14:textId="5713784E" w:rsidR="000679CF" w:rsidRDefault="000679CF" w:rsidP="000679CF">
      <w:pPr>
        <w:rPr>
          <w:lang w:val="en-US"/>
        </w:rPr>
      </w:pPr>
      <w:r>
        <w:rPr>
          <w:lang w:val="en-US"/>
        </w:rPr>
        <w:t>1000: OTP Task</w:t>
      </w:r>
    </w:p>
    <w:p w14:paraId="20FB2D91" w14:textId="689A7164" w:rsidR="000679CF" w:rsidRDefault="000679CF" w:rsidP="000679CF">
      <w:pPr>
        <w:rPr>
          <w:lang w:val="en-US"/>
        </w:rPr>
      </w:pPr>
      <w:proofErr w:type="gramStart"/>
      <w:r>
        <w:rPr>
          <w:rFonts w:hint="eastAsia"/>
          <w:lang w:val="en-US"/>
        </w:rPr>
        <w:t>1</w:t>
      </w:r>
      <w:r>
        <w:rPr>
          <w:lang w:val="en-US"/>
        </w:rPr>
        <w:t>030:nodejs</w:t>
      </w:r>
      <w:proofErr w:type="gramEnd"/>
      <w:r>
        <w:rPr>
          <w:lang w:val="en-US"/>
        </w:rPr>
        <w:t xml:space="preserve"> </w:t>
      </w:r>
    </w:p>
    <w:p w14:paraId="07FCFEF8" w14:textId="6FC354FA" w:rsidR="000679CF" w:rsidRDefault="000679CF" w:rsidP="000679CF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400: </w:t>
      </w:r>
      <w:proofErr w:type="spellStart"/>
      <w:r>
        <w:rPr>
          <w:lang w:val="en-US"/>
        </w:rPr>
        <w:t>phpenv</w:t>
      </w:r>
      <w:proofErr w:type="spellEnd"/>
      <w:r>
        <w:rPr>
          <w:lang w:val="en-US"/>
        </w:rPr>
        <w:t xml:space="preserve"> </w:t>
      </w:r>
    </w:p>
    <w:p w14:paraId="339FF302" w14:textId="77777777" w:rsidR="00BD47E9" w:rsidRPr="000679CF" w:rsidRDefault="00BD47E9" w:rsidP="000679CF">
      <w:pPr>
        <w:rPr>
          <w:rFonts w:hint="eastAsia"/>
          <w:lang w:val="en-US"/>
        </w:rPr>
      </w:pPr>
    </w:p>
    <w:sectPr w:rsidR="00BD47E9" w:rsidRPr="000679CF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ACC7E" w14:textId="77777777" w:rsidR="00391735" w:rsidRDefault="00391735">
      <w:r>
        <w:separator/>
      </w:r>
    </w:p>
    <w:p w14:paraId="4313AFFA" w14:textId="77777777" w:rsidR="00391735" w:rsidRDefault="00391735"/>
  </w:endnote>
  <w:endnote w:type="continuationSeparator" w:id="0">
    <w:p w14:paraId="3639EFFC" w14:textId="77777777" w:rsidR="00391735" w:rsidRDefault="00391735">
      <w:r>
        <w:continuationSeparator/>
      </w:r>
    </w:p>
    <w:p w14:paraId="67B85E67" w14:textId="77777777" w:rsidR="00391735" w:rsidRDefault="003917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CBAA7" w14:textId="77777777" w:rsidR="004607AE" w:rsidRDefault="001648BF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40ED7" w14:textId="77777777" w:rsidR="00391735" w:rsidRDefault="00391735">
      <w:r>
        <w:separator/>
      </w:r>
    </w:p>
    <w:p w14:paraId="2E6A543B" w14:textId="77777777" w:rsidR="00391735" w:rsidRDefault="00391735"/>
  </w:footnote>
  <w:footnote w:type="continuationSeparator" w:id="0">
    <w:p w14:paraId="42CDC901" w14:textId="77777777" w:rsidR="00391735" w:rsidRDefault="00391735">
      <w:r>
        <w:continuationSeparator/>
      </w:r>
    </w:p>
    <w:p w14:paraId="6BA50EF1" w14:textId="77777777" w:rsidR="00391735" w:rsidRDefault="003917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73C01"/>
    <w:multiLevelType w:val="hybridMultilevel"/>
    <w:tmpl w:val="53B81D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967192">
    <w:abstractNumId w:val="1"/>
  </w:num>
  <w:num w:numId="2" w16cid:durableId="1928535721">
    <w:abstractNumId w:val="0"/>
  </w:num>
  <w:num w:numId="3" w16cid:durableId="2632198">
    <w:abstractNumId w:val="2"/>
  </w:num>
  <w:num w:numId="4" w16cid:durableId="373117663">
    <w:abstractNumId w:val="4"/>
  </w:num>
  <w:num w:numId="5" w16cid:durableId="1451558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CF"/>
    <w:rsid w:val="000679CF"/>
    <w:rsid w:val="001648BF"/>
    <w:rsid w:val="00391735"/>
    <w:rsid w:val="004607AE"/>
    <w:rsid w:val="009F04C9"/>
    <w:rsid w:val="00BD47E9"/>
    <w:rsid w:val="00D0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33D7B"/>
  <w15:chartTrackingRefBased/>
  <w15:docId w15:val="{9E46E58A-BFD2-504C-B514-404A17A4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648BF"/>
    <w:rPr>
      <w:lang w:val="en-GB" w:eastAsia="zh-TW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Application%20Support/Microsoft/Office/16.0/DTS/zh-TW%7bD9FC385D-2E04-E146-B995-90B1AC00415D%7d/%7b42FAA4A1-BD21-B44F-AF3B-6B8C76F4CEE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記錄筆記.dotx</Template>
  <TotalTime>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2023-02-20T04:43:00Z</dcterms:created>
  <dcterms:modified xsi:type="dcterms:W3CDTF">2023-02-20T04:50:00Z</dcterms:modified>
</cp:coreProperties>
</file>